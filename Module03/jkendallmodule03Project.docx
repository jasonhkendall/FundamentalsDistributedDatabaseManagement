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4388" w:rsidRDefault="00E414EB">
      <w:pPr>
        <w:pStyle w:val="Title"/>
      </w:pPr>
      <w:r>
        <w:t>Distributed Database Management</w:t>
      </w:r>
    </w:p>
    <w:p w:rsidR="00524388" w:rsidRDefault="00E414EB">
      <w:pPr>
        <w:pStyle w:val="Heading1"/>
      </w:pPr>
      <w:r>
        <w:t>Module</w:t>
      </w:r>
      <w:r w:rsidR="000E4AC2">
        <w:t xml:space="preserve"> 0</w:t>
      </w:r>
      <w:r w:rsidR="007E721D">
        <w:t>3</w:t>
      </w:r>
      <w:r>
        <w:t xml:space="preserve"> Project</w:t>
      </w:r>
    </w:p>
    <w:p w:rsidR="00E414EB" w:rsidRDefault="007E721D" w:rsidP="00E414EB">
      <w:r>
        <w:t xml:space="preserve">This modules work was similar to the last course project. Here, we were responsible for creating a new application with our Bitnami Mean Stack. As the virtual machine address IP changed, this was something that caught me off guard. I was able to restart to VM and access the new </w:t>
      </w:r>
      <w:proofErr w:type="spellStart"/>
      <w:r>
        <w:t>sever</w:t>
      </w:r>
      <w:proofErr w:type="spellEnd"/>
      <w:r>
        <w:t xml:space="preserve"> IP address. With this IP address, I was able to connect to the Bitnami application where I was able to create a new express.js application which was titled “Express” – “Welcome to Express”. This is a rough template for the web application and database backend we will be creating later on in the course.</w:t>
      </w:r>
    </w:p>
    <w:p w:rsidR="007E721D" w:rsidRDefault="007E721D" w:rsidP="00E414EB">
      <w:r>
        <w:t>The new project is documented below this page, where I have shown the access to the VM, Bitnami, and Express application. Thank you for viewing my work!</w:t>
      </w:r>
    </w:p>
    <w:p w:rsidR="007E721D" w:rsidRDefault="007E721D" w:rsidP="00E414EB">
      <w:r>
        <w:rPr>
          <w:noProof/>
        </w:rPr>
        <w:lastRenderedPageBreak/>
        <w:drawing>
          <wp:inline distT="0" distB="0" distL="0" distR="0">
            <wp:extent cx="6675120" cy="7183120"/>
            <wp:effectExtent l="0" t="0" r="508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30 at 6.51.5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71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75120" cy="7962900"/>
            <wp:effectExtent l="0" t="0" r="508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30 at 6.54.43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75120" cy="7962900"/>
            <wp:effectExtent l="0" t="0" r="508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30 at 6.57.2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75120" cy="4923790"/>
            <wp:effectExtent l="0" t="0" r="5080" b="381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30 at 6.59.37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45100" cy="6400800"/>
            <wp:effectExtent l="0" t="0" r="0" b="0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30 at 6.59.5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C2" w:rsidRDefault="000E4AC2" w:rsidP="00E414EB">
      <w:bookmarkStart w:id="0" w:name="_GoBack"/>
      <w:bookmarkEnd w:id="0"/>
    </w:p>
    <w:p w:rsidR="00E414EB" w:rsidRDefault="00E414EB" w:rsidP="00E414EB">
      <w:pPr>
        <w:tabs>
          <w:tab w:val="left" w:pos="9743"/>
        </w:tabs>
      </w:pPr>
    </w:p>
    <w:p w:rsidR="000E4AC2" w:rsidRDefault="000E4AC2" w:rsidP="00E414EB">
      <w:pPr>
        <w:tabs>
          <w:tab w:val="left" w:pos="9743"/>
        </w:tabs>
      </w:pPr>
    </w:p>
    <w:p w:rsidR="000E4AC2" w:rsidRDefault="000E4AC2" w:rsidP="00E414EB">
      <w:pPr>
        <w:tabs>
          <w:tab w:val="left" w:pos="9743"/>
        </w:tabs>
      </w:pPr>
    </w:p>
    <w:p w:rsidR="000E4AC2" w:rsidRDefault="000E4AC2" w:rsidP="00E414EB">
      <w:pPr>
        <w:tabs>
          <w:tab w:val="left" w:pos="9743"/>
        </w:tabs>
      </w:pPr>
    </w:p>
    <w:p w:rsidR="000E4AC2" w:rsidRDefault="000E4AC2" w:rsidP="00E414EB">
      <w:pPr>
        <w:tabs>
          <w:tab w:val="left" w:pos="9743"/>
        </w:tabs>
      </w:pPr>
    </w:p>
    <w:p w:rsidR="000E4AC2" w:rsidRDefault="000E4AC2" w:rsidP="00E414EB">
      <w:pPr>
        <w:tabs>
          <w:tab w:val="left" w:pos="9743"/>
        </w:tabs>
      </w:pPr>
    </w:p>
    <w:p w:rsidR="000E4AC2" w:rsidRPr="00E414EB" w:rsidRDefault="000E4AC2" w:rsidP="00E414EB">
      <w:pPr>
        <w:tabs>
          <w:tab w:val="left" w:pos="9743"/>
        </w:tabs>
      </w:pPr>
    </w:p>
    <w:sectPr w:rsidR="000E4AC2" w:rsidRPr="00E414EB">
      <w:footerReference w:type="default" r:id="rId12"/>
      <w:pgSz w:w="12240" w:h="15840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31D5" w:rsidRDefault="004D31D5">
      <w:pPr>
        <w:spacing w:after="0" w:line="240" w:lineRule="auto"/>
      </w:pPr>
      <w:r>
        <w:separator/>
      </w:r>
    </w:p>
  </w:endnote>
  <w:endnote w:type="continuationSeparator" w:id="0">
    <w:p w:rsidR="004D31D5" w:rsidRDefault="004D31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24388" w:rsidRDefault="000A66FD"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31D5" w:rsidRDefault="004D31D5">
      <w:pPr>
        <w:spacing w:after="0" w:line="240" w:lineRule="auto"/>
      </w:pPr>
      <w:r>
        <w:separator/>
      </w:r>
    </w:p>
  </w:footnote>
  <w:footnote w:type="continuationSeparator" w:id="0">
    <w:p w:rsidR="004D31D5" w:rsidRDefault="004D31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21D"/>
    <w:rsid w:val="000A66FD"/>
    <w:rsid w:val="000E4AC2"/>
    <w:rsid w:val="003F31CF"/>
    <w:rsid w:val="004D31D5"/>
    <w:rsid w:val="00524388"/>
    <w:rsid w:val="00620A74"/>
    <w:rsid w:val="007656CF"/>
    <w:rsid w:val="007E721D"/>
    <w:rsid w:val="008F7239"/>
    <w:rsid w:val="00BB58E9"/>
    <w:rsid w:val="00D94E38"/>
    <w:rsid w:val="00E414EB"/>
    <w:rsid w:val="00E73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87D918"/>
  <w15:chartTrackingRefBased/>
  <w15:docId w15:val="{A17BA76A-4B6E-E948-BC83-36E8C1A53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pPr>
      <w:pBdr>
        <w:bottom w:val="single" w:sz="48" w:space="22" w:color="FF7A00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color w:val="FF7A00" w:themeColor="accent1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66666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66666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454541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rsid w:val="00E414EB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14EB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87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asonKendall/Library/Group%20Containers/UBF8T346G9.Office/User%20Content.localized/Templates.localized/CourseProject.dotx" TargetMode="External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CourseProject.dotx</Template>
  <TotalTime>8</TotalTime>
  <Pages>7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Jason Kendall</cp:lastModifiedBy>
  <cp:revision>1</cp:revision>
  <dcterms:created xsi:type="dcterms:W3CDTF">2019-04-30T22:59:00Z</dcterms:created>
  <dcterms:modified xsi:type="dcterms:W3CDTF">2019-04-30T23:08:00Z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TF10002001</vt:lpwstr>
  </property>
</Properties>
</file>
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388" w:rsidRDefault="00E414EB">
      <w:pPr>
        <w:pStyle w:val="Title"/>
      </w:pPr>
      <w:r>
        <w:t>Distributed Database Management</w:t>
      </w:r>
    </w:p>
    <w:p w:rsidR="00524388" w:rsidRDefault="00E414EB">
      <w:pPr>
        <w:pStyle w:val="Heading1"/>
      </w:pPr>
      <w:r>
        <w:t>Module</w:t>
      </w:r>
      <w:r w:rsidR="000E4AC2">
        <w:t xml:space="preserve"> 0</w:t>
      </w:r>
      <w:r w:rsidR="00EB0FC5">
        <w:t>5</w:t>
      </w:r>
      <w:r>
        <w:t xml:space="preserve"> </w:t>
      </w:r>
      <w:r w:rsidR="00EB0FC5">
        <w:t>Project</w:t>
      </w:r>
      <w:r w:rsidR="0056558D">
        <w:t xml:space="preserve"> – </w:t>
      </w:r>
      <w:r w:rsidR="00EB0FC5">
        <w:t>Create and Read</w:t>
      </w:r>
    </w:p>
    <w:p w:rsidR="000E4AC2" w:rsidRDefault="0056558D" w:rsidP="00E414EB">
      <w:pPr>
        <w:tabs>
          <w:tab w:val="left" w:pos="9743"/>
        </w:tabs>
      </w:pPr>
      <w:r>
        <w:t>Jason Kendall – Professor Grinberg</w:t>
      </w:r>
    </w:p>
    <w:p w:rsidR="00F617D1" w:rsidRDefault="00F617D1" w:rsidP="00E414EB">
      <w:pPr>
        <w:tabs>
          <w:tab w:val="left" w:pos="9743"/>
        </w:tabs>
      </w:pPr>
    </w:p>
    <w:p w:rsidR="00F617D1" w:rsidRDefault="00EB0FC5" w:rsidP="00EB0FC5">
      <w:pPr>
        <w:tabs>
          <w:tab w:val="left" w:pos="9743"/>
        </w:tabs>
      </w:pPr>
      <w:r>
        <w:t>This project involved the process of making some changes to the module 04 coursework, (thanks to the firewall you mentioned I was able to finally connect and create the new author for the applicatio</w:t>
      </w:r>
      <w:r w:rsidR="0097663C">
        <w:t>n. I would like to spend more time with this project after the course but for now this is what I have complete. Thank you!</w:t>
      </w:r>
    </w:p>
    <w:p w:rsidR="0097663C" w:rsidRDefault="0097663C" w:rsidP="00EB0FC5">
      <w:pPr>
        <w:tabs>
          <w:tab w:val="left" w:pos="9743"/>
        </w:tabs>
      </w:pPr>
    </w:p>
    <w:p w:rsidR="0097663C" w:rsidRDefault="0097663C" w:rsidP="00EB0FC5">
      <w:pPr>
        <w:tabs>
          <w:tab w:val="left" w:pos="9743"/>
        </w:tabs>
      </w:pPr>
    </w:p>
    <w:p w:rsidR="0097663C" w:rsidRPr="00F617D1" w:rsidRDefault="0097663C" w:rsidP="00EB0FC5">
      <w:pPr>
        <w:tabs>
          <w:tab w:val="left" w:pos="9743"/>
        </w:tabs>
        <w:rPr>
          <w:rFonts w:ascii="Times New Roman" w:eastAsia="Times New Roman" w:hAnsi="Times New Roman" w:cs="Times New Roman"/>
          <w:color w:val="auto"/>
          <w:lang w:eastAsia="en-US"/>
        </w:rPr>
      </w:pPr>
    </w:p>
    <w:p w:rsidR="0097663C" w:rsidRDefault="0097663C" w:rsidP="00E414EB">
      <w:pPr>
        <w:tabs>
          <w:tab w:val="left" w:pos="9743"/>
        </w:tabs>
      </w:pPr>
      <w:r>
        <w:rPr>
          <w:noProof/>
        </w:rPr>
        <w:drawing>
          <wp:inline distT="0" distB="0" distL="0" distR="0">
            <wp:extent cx="6675120" cy="1201420"/>
            <wp:effectExtent l="0" t="0" r="5080" b="5080"/>
            <wp:docPr id="4" name="Picture 4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5-07 at 11.22.2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75120" cy="726440"/>
            <wp:effectExtent l="0" t="0" r="5080" b="0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5-07 at 11.22.3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75120" cy="1910080"/>
            <wp:effectExtent l="0" t="0" r="508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5-07 at 11.23.4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6675120" cy="1910080"/>
            <wp:effectExtent l="0" t="0" r="508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5-07 at 11.23.5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3C" w:rsidRDefault="0097663C" w:rsidP="00E414EB">
      <w:pPr>
        <w:tabs>
          <w:tab w:val="left" w:pos="9743"/>
        </w:tabs>
      </w:pPr>
    </w:p>
    <w:p w:rsidR="0097663C" w:rsidRDefault="0097663C" w:rsidP="00E414EB">
      <w:pPr>
        <w:tabs>
          <w:tab w:val="left" w:pos="9743"/>
        </w:tabs>
      </w:pPr>
      <w:r>
        <w:rPr>
          <w:noProof/>
        </w:rPr>
        <w:drawing>
          <wp:inline distT="0" distB="0" distL="0" distR="0">
            <wp:extent cx="6675120" cy="3489960"/>
            <wp:effectExtent l="0" t="0" r="5080" b="254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5-07 at 11.30.3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3C" w:rsidRDefault="0097663C" w:rsidP="00E414EB">
      <w:pPr>
        <w:tabs>
          <w:tab w:val="left" w:pos="9743"/>
        </w:tabs>
      </w:pPr>
    </w:p>
    <w:p w:rsidR="0097663C" w:rsidRDefault="0097663C" w:rsidP="00E414EB">
      <w:pPr>
        <w:tabs>
          <w:tab w:val="left" w:pos="9743"/>
        </w:tabs>
      </w:pPr>
    </w:p>
    <w:p w:rsidR="0097663C" w:rsidRDefault="0097663C" w:rsidP="00E414EB">
      <w:pPr>
        <w:tabs>
          <w:tab w:val="left" w:pos="9743"/>
        </w:tabs>
      </w:pPr>
    </w:p>
    <w:p w:rsidR="00F617D1" w:rsidRPr="00F617D1" w:rsidRDefault="0097663C" w:rsidP="00E414EB">
      <w:pPr>
        <w:tabs>
          <w:tab w:val="left" w:pos="9743"/>
        </w:tabs>
      </w:pPr>
      <w:r>
        <w:rPr>
          <w:noProof/>
        </w:rPr>
        <w:drawing>
          <wp:inline distT="0" distB="0" distL="0" distR="0">
            <wp:extent cx="6675120" cy="1838960"/>
            <wp:effectExtent l="0" t="0" r="5080" b="254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05-07 at 11.34.18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7D1" w:rsidRPr="00F617D1">
      <w:footerReference w:type="default" r:id="rId13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3A9" w:rsidRDefault="00D873A9">
      <w:pPr>
        <w:spacing w:after="0" w:line="240" w:lineRule="auto"/>
      </w:pPr>
      <w:r>
        <w:separator/>
      </w:r>
    </w:p>
  </w:endnote>
  <w:endnote w:type="continuationSeparator" w:id="0">
    <w:p w:rsidR="00D873A9" w:rsidRDefault="00D87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3A9" w:rsidRDefault="00D873A9">
      <w:pPr>
        <w:spacing w:after="0" w:line="240" w:lineRule="auto"/>
      </w:pPr>
      <w:r>
        <w:separator/>
      </w:r>
    </w:p>
  </w:footnote>
  <w:footnote w:type="continuationSeparator" w:id="0">
    <w:p w:rsidR="00D873A9" w:rsidRDefault="00D87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8D"/>
    <w:rsid w:val="000A66FD"/>
    <w:rsid w:val="000E4AC2"/>
    <w:rsid w:val="003F31CF"/>
    <w:rsid w:val="00524388"/>
    <w:rsid w:val="00562803"/>
    <w:rsid w:val="0056558D"/>
    <w:rsid w:val="00620A74"/>
    <w:rsid w:val="007656CF"/>
    <w:rsid w:val="008F7239"/>
    <w:rsid w:val="0097663C"/>
    <w:rsid w:val="00BB58E9"/>
    <w:rsid w:val="00C903B9"/>
    <w:rsid w:val="00D873A9"/>
    <w:rsid w:val="00D94E38"/>
    <w:rsid w:val="00E414EB"/>
    <w:rsid w:val="00E73AC0"/>
    <w:rsid w:val="00EB0FC5"/>
    <w:rsid w:val="00EC48A7"/>
    <w:rsid w:val="00F6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7D918"/>
  <w15:chartTrackingRefBased/>
  <w15:docId w15:val="{30854C1F-6EE6-0C40-AB39-DC0AC36A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414E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4EB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617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sonKendall/Library/Group%20Containers/UBF8T346G9.Office/User%20Content.localized/Templates.localized/CourseProject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CourseProject.dotx</Template>
  <TotalTime>4</TotalTime>
  <Pages>3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Jason Kendall</cp:lastModifiedBy>
  <cp:revision>2</cp:revision>
  <dcterms:created xsi:type="dcterms:W3CDTF">2019-05-08T03:39:00Z</dcterms:created>
  <dcterms:modified xsi:type="dcterms:W3CDTF">2019-05-08T03:39:00Z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